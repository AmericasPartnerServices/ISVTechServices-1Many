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FCCABC" w14:textId="47DDF209" w:rsidR="005E1C5D" w:rsidRDefault="00222964">
      <w:pPr>
        <w:pStyle w:val="Title"/>
      </w:pPr>
      <w:r w:rsidRPr="00222964">
        <w:t>DevOps and ALM for Cloud Applications</w:t>
      </w:r>
      <w:r w:rsidR="0002784E">
        <w:t xml:space="preserve"> </w:t>
      </w:r>
      <w:r w:rsidR="00AB3CB9">
        <w:t>–</w:t>
      </w:r>
      <w:r w:rsidR="0002784E">
        <w:t>DEMOS</w:t>
      </w:r>
    </w:p>
    <w:p w14:paraId="2EF8E83E" w14:textId="77777777" w:rsidR="00B61080" w:rsidRDefault="00B61080" w:rsidP="00B61080">
      <w:pPr>
        <w:jc w:val="both"/>
      </w:pPr>
    </w:p>
    <w:p w14:paraId="35FCCABD" w14:textId="633E4A4D" w:rsidR="005E1C5D" w:rsidRDefault="00222964">
      <w:pPr>
        <w:pStyle w:val="Heading1"/>
      </w:pPr>
      <w:r>
        <w:t>Source Control</w:t>
      </w:r>
    </w:p>
    <w:p w14:paraId="35FCCABE" w14:textId="41BD4A6D" w:rsidR="0002784E" w:rsidRDefault="0002784E">
      <w:r>
        <w:t>Requirement:</w:t>
      </w:r>
      <w:r w:rsidR="00B61080">
        <w:t xml:space="preserve"> Visual Studio 2013 or higher,</w:t>
      </w:r>
      <w:r>
        <w:t xml:space="preserve"> </w:t>
      </w:r>
      <w:r w:rsidR="005418D2">
        <w:t xml:space="preserve">a </w:t>
      </w:r>
      <w:r w:rsidR="00222964">
        <w:t>Visual Studio Team Services Subscription</w:t>
      </w:r>
    </w:p>
    <w:p w14:paraId="35FCCABF" w14:textId="37424FB4" w:rsidR="00D011AC" w:rsidRDefault="00D011AC" w:rsidP="00D011AC">
      <w:r>
        <w:t xml:space="preserve">Description: </w:t>
      </w:r>
      <w:r w:rsidR="00222964">
        <w:t xml:space="preserve">Demo Visual Studio </w:t>
      </w:r>
      <w:r w:rsidR="00056E34">
        <w:t xml:space="preserve">Source Control Capabilities and </w:t>
      </w:r>
      <w:r w:rsidR="00222964">
        <w:t>Integration with GitHub and VS Team Services</w:t>
      </w:r>
    </w:p>
    <w:p w14:paraId="55D9B8D6" w14:textId="4C33004F" w:rsidR="000D14A7" w:rsidRDefault="000D14A7" w:rsidP="000D14A7">
      <w:r>
        <w:t>Demo Time Estimation: 10 Minutes</w:t>
      </w:r>
    </w:p>
    <w:p w14:paraId="65A30A57" w14:textId="6A429A13" w:rsidR="005418D2" w:rsidRDefault="005418D2" w:rsidP="000D14A7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What to demo:</w:t>
      </w:r>
    </w:p>
    <w:p w14:paraId="60B53552" w14:textId="22C3AE30" w:rsidR="005418D2" w:rsidRDefault="005418D2" w:rsidP="005418D2">
      <w:pPr>
        <w:pStyle w:val="ListParagraph"/>
        <w:numPr>
          <w:ilvl w:val="0"/>
          <w:numId w:val="33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Start by showing how to create a Team Project in VS Team Services and Visual Studio </w:t>
      </w:r>
    </w:p>
    <w:p w14:paraId="79A7FF18" w14:textId="2B5C5C99" w:rsidR="005418D2" w:rsidRPr="005418D2" w:rsidRDefault="005418D2" w:rsidP="005418D2">
      <w:pPr>
        <w:pStyle w:val="ListParagraph"/>
        <w:numPr>
          <w:ilvl w:val="0"/>
          <w:numId w:val="33"/>
        </w:numPr>
        <w:rPr>
          <w:rFonts w:ascii="Segoe UI" w:hAnsi="Segoe UI" w:cs="Segoe UI"/>
          <w:color w:val="000000"/>
          <w:sz w:val="20"/>
          <w:szCs w:val="20"/>
        </w:rPr>
      </w:pPr>
      <w:r w:rsidRPr="005418D2">
        <w:rPr>
          <w:rFonts w:ascii="Segoe UI" w:hAnsi="Segoe UI" w:cs="Segoe UI"/>
          <w:color w:val="000000"/>
          <w:sz w:val="20"/>
          <w:szCs w:val="20"/>
        </w:rPr>
        <w:t xml:space="preserve">Comment about Project Templates, and </w:t>
      </w:r>
      <w:r>
        <w:rPr>
          <w:rFonts w:ascii="Segoe UI" w:hAnsi="Segoe UI" w:cs="Segoe UI"/>
          <w:color w:val="000000"/>
          <w:sz w:val="20"/>
          <w:szCs w:val="20"/>
        </w:rPr>
        <w:t>c</w:t>
      </w:r>
      <w:r w:rsidRPr="005418D2">
        <w:rPr>
          <w:rFonts w:ascii="Segoe UI" w:hAnsi="Segoe UI" w:cs="Segoe UI"/>
          <w:color w:val="000000"/>
          <w:sz w:val="20"/>
          <w:szCs w:val="20"/>
        </w:rPr>
        <w:t>hoose a Scrum Template</w:t>
      </w:r>
    </w:p>
    <w:p w14:paraId="58484959" w14:textId="47FA42CE" w:rsidR="005418D2" w:rsidRDefault="005418D2" w:rsidP="005418D2">
      <w:pPr>
        <w:pStyle w:val="ListParagraph"/>
        <w:numPr>
          <w:ilvl w:val="0"/>
          <w:numId w:val="33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Create Work Items, Assign Backlog Items to the Current Spring, Show Kanban Board</w:t>
      </w:r>
    </w:p>
    <w:p w14:paraId="74E758B2" w14:textId="79315E40" w:rsidR="005418D2" w:rsidRDefault="005418D2" w:rsidP="005418D2">
      <w:pPr>
        <w:pStyle w:val="ListParagraph"/>
        <w:numPr>
          <w:ilvl w:val="0"/>
          <w:numId w:val="33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On Visual Studio, show Source Control Integration with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Git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35A795FA" w14:textId="306CB825" w:rsidR="00D25F6B" w:rsidRDefault="00D25F6B" w:rsidP="00D25F6B">
      <w:pPr>
        <w:pStyle w:val="ListParagraph"/>
        <w:numPr>
          <w:ilvl w:val="1"/>
          <w:numId w:val="33"/>
        </w:numPr>
        <w:rPr>
          <w:rFonts w:ascii="Segoe UI" w:hAnsi="Segoe UI" w:cs="Segoe UI"/>
          <w:color w:val="000000"/>
          <w:sz w:val="20"/>
          <w:szCs w:val="20"/>
        </w:rPr>
      </w:pPr>
      <w:proofErr w:type="spellStart"/>
      <w:r w:rsidRPr="00D25F6B">
        <w:rPr>
          <w:lang w:val="en"/>
        </w:rPr>
        <w:t>Git</w:t>
      </w:r>
      <w:proofErr w:type="spellEnd"/>
      <w:r w:rsidRPr="00D25F6B">
        <w:rPr>
          <w:lang w:val="en"/>
        </w:rPr>
        <w:t xml:space="preserve"> is a </w:t>
      </w:r>
      <w:hyperlink r:id="rId8" w:history="1">
        <w:r w:rsidRPr="00D25F6B">
          <w:rPr>
            <w:color w:val="0000FF"/>
            <w:u w:val="single"/>
            <w:lang w:val="en"/>
          </w:rPr>
          <w:t>free and open source</w:t>
        </w:r>
      </w:hyperlink>
      <w:r w:rsidRPr="00D25F6B">
        <w:rPr>
          <w:lang w:val="en"/>
        </w:rPr>
        <w:t xml:space="preserve"> distributed version control system designed to handle everything from small to very large projects with speed and efficiency.</w:t>
      </w:r>
    </w:p>
    <w:p w14:paraId="0C4EE1BD" w14:textId="3757C0C4" w:rsidR="005418D2" w:rsidRDefault="005418D2" w:rsidP="005418D2">
      <w:pPr>
        <w:pStyle w:val="ListParagraph"/>
        <w:numPr>
          <w:ilvl w:val="0"/>
          <w:numId w:val="33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On Visual Studio and VS Team Services, show Source Control with Visual Studio Online</w:t>
      </w:r>
    </w:p>
    <w:p w14:paraId="55E13590" w14:textId="768B6F8E" w:rsidR="00D25F6B" w:rsidRDefault="00D25F6B" w:rsidP="00D25F6B">
      <w:pPr>
        <w:pStyle w:val="ListParagraph"/>
        <w:numPr>
          <w:ilvl w:val="1"/>
          <w:numId w:val="33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lang w:val="en"/>
        </w:rPr>
        <w:t xml:space="preserve">You can use Team Foundation Version Control (TFVC) to scale from small to large projects, and by using </w:t>
      </w:r>
      <w:hyperlink r:id="rId9" w:history="1">
        <w:r>
          <w:rPr>
            <w:rStyle w:val="Hyperlink"/>
            <w:lang w:val="en"/>
          </w:rPr>
          <w:t>server workspaces</w:t>
        </w:r>
      </w:hyperlink>
      <w:r>
        <w:rPr>
          <w:lang w:val="en"/>
        </w:rPr>
        <w:t xml:space="preserve">, you can scale up to very large codebases with millions of files per branch and large binary files. TFVC is a centralized version control system that lets you apply </w:t>
      </w:r>
      <w:hyperlink r:id="rId10" w:history="1">
        <w:r>
          <w:rPr>
            <w:rStyle w:val="Hyperlink"/>
            <w:lang w:val="en"/>
          </w:rPr>
          <w:t>granular permissions</w:t>
        </w:r>
      </w:hyperlink>
      <w:r>
        <w:rPr>
          <w:lang w:val="en"/>
        </w:rPr>
        <w:t xml:space="preserve"> and restrict access down to a file level</w:t>
      </w:r>
    </w:p>
    <w:p w14:paraId="6CDEB878" w14:textId="324812D8" w:rsidR="005418D2" w:rsidRPr="005418D2" w:rsidRDefault="005418D2" w:rsidP="005418D2">
      <w:pPr>
        <w:pStyle w:val="ListParagraph"/>
        <w:numPr>
          <w:ilvl w:val="0"/>
          <w:numId w:val="33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End by saying this session does not focus on source control, as this is relatively simple</w:t>
      </w:r>
    </w:p>
    <w:p w14:paraId="40AC6739" w14:textId="036B94E7" w:rsidR="00EC5582" w:rsidRDefault="00DA2D01" w:rsidP="00222964">
      <w:r w:rsidRPr="00222964">
        <w:t xml:space="preserve">Reference </w:t>
      </w:r>
      <w:r w:rsidR="00F2142C">
        <w:t>Video</w:t>
      </w:r>
      <w:r w:rsidRPr="00222964">
        <w:t>:</w:t>
      </w:r>
      <w:r w:rsidRPr="00DA2D01">
        <w:t xml:space="preserve">  </w:t>
      </w:r>
    </w:p>
    <w:p w14:paraId="547A67B4" w14:textId="0E93D7F3" w:rsidR="00DA2D01" w:rsidRPr="00EC5582" w:rsidRDefault="00EC5582" w:rsidP="00EC5582">
      <w:pPr>
        <w:pStyle w:val="ListParagraph"/>
        <w:numPr>
          <w:ilvl w:val="0"/>
          <w:numId w:val="27"/>
        </w:numPr>
        <w:rPr>
          <w:rFonts w:ascii="Segoe UI" w:hAnsi="Segoe UI" w:cs="Segoe UI"/>
          <w:color w:val="000000"/>
          <w:sz w:val="20"/>
          <w:szCs w:val="20"/>
        </w:rPr>
      </w:pPr>
      <w:r>
        <w:t>TFS:</w:t>
      </w:r>
      <w:r w:rsidR="00DA2D01" w:rsidRPr="00DA2D01">
        <w:t xml:space="preserve"> </w:t>
      </w:r>
      <w:hyperlink r:id="rId11" w:history="1">
        <w:r w:rsidRPr="00EC5582">
          <w:rPr>
            <w:rStyle w:val="Hyperlink"/>
          </w:rPr>
          <w:t>Managing Source Code with Team Foundation Version Control</w:t>
        </w:r>
      </w:hyperlink>
    </w:p>
    <w:p w14:paraId="61403CA4" w14:textId="1410BDB5" w:rsidR="00EC5582" w:rsidRPr="00EC5582" w:rsidRDefault="00EC5582" w:rsidP="00EC5582">
      <w:pPr>
        <w:pStyle w:val="ListParagraph"/>
        <w:numPr>
          <w:ilvl w:val="0"/>
          <w:numId w:val="27"/>
        </w:numPr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t>Git</w:t>
      </w:r>
      <w:proofErr w:type="spellEnd"/>
      <w:r>
        <w:t xml:space="preserve">: </w:t>
      </w:r>
      <w:hyperlink r:id="rId12" w:history="1">
        <w:r w:rsidRPr="00EC5582">
          <w:rPr>
            <w:rStyle w:val="Hyperlink"/>
          </w:rPr>
          <w:t xml:space="preserve">Managing Source Code with </w:t>
        </w:r>
        <w:proofErr w:type="spellStart"/>
        <w:r w:rsidRPr="00EC5582">
          <w:rPr>
            <w:rStyle w:val="Hyperlink"/>
          </w:rPr>
          <w:t>Git</w:t>
        </w:r>
        <w:proofErr w:type="spellEnd"/>
        <w:r w:rsidRPr="00EC5582">
          <w:rPr>
            <w:rStyle w:val="Hyperlink"/>
          </w:rPr>
          <w:t xml:space="preserve"> in Visual Studio Online</w:t>
        </w:r>
      </w:hyperlink>
    </w:p>
    <w:p w14:paraId="2A74E0A2" w14:textId="77777777" w:rsidR="00EC5582" w:rsidRDefault="00EC5582" w:rsidP="00EC5582">
      <w:pPr>
        <w:pStyle w:val="ListParagraph"/>
        <w:numPr>
          <w:ilvl w:val="0"/>
          <w:numId w:val="27"/>
        </w:numPr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t>Git</w:t>
      </w:r>
      <w:proofErr w:type="spellEnd"/>
      <w:r>
        <w:t xml:space="preserve">: </w:t>
      </w:r>
      <w:hyperlink r:id="rId13" w:history="1">
        <w:r w:rsidRPr="00EC5582">
          <w:rPr>
            <w:rStyle w:val="Hyperlink"/>
            <w:rFonts w:ascii="Segoe UI" w:hAnsi="Segoe UI" w:cs="Segoe UI"/>
            <w:sz w:val="20"/>
            <w:szCs w:val="20"/>
          </w:rPr>
          <w:t>https://channel9.msdn.com/Series/ConnectOn-Demand/217</w:t>
        </w:r>
      </w:hyperlink>
    </w:p>
    <w:p w14:paraId="4FEFFA12" w14:textId="40AEA87F" w:rsidR="00222964" w:rsidRDefault="00222964" w:rsidP="00222964">
      <w:pPr>
        <w:pStyle w:val="Heading1"/>
      </w:pPr>
      <w:r>
        <w:t>Load Test in the cloud</w:t>
      </w:r>
    </w:p>
    <w:p w14:paraId="44595D54" w14:textId="1EF36443" w:rsidR="00222964" w:rsidRDefault="00222964" w:rsidP="00222964">
      <w:r>
        <w:t xml:space="preserve">Requirement: </w:t>
      </w:r>
      <w:r w:rsidR="00B61080">
        <w:t xml:space="preserve">Visual Studio Enterprise 2013 or higher, </w:t>
      </w:r>
      <w:r>
        <w:t xml:space="preserve">Visual Studio </w:t>
      </w:r>
      <w:r w:rsidR="001F6823">
        <w:t>Team Services</w:t>
      </w:r>
      <w:r w:rsidR="00B61080">
        <w:t xml:space="preserve"> and Azure</w:t>
      </w:r>
      <w:r w:rsidR="001F6823">
        <w:t xml:space="preserve"> </w:t>
      </w:r>
      <w:r>
        <w:t>Subscription</w:t>
      </w:r>
    </w:p>
    <w:p w14:paraId="59F98377" w14:textId="32DB3BC5" w:rsidR="00222964" w:rsidRDefault="00222964" w:rsidP="00222964">
      <w:r>
        <w:t xml:space="preserve">Description: Demo </w:t>
      </w:r>
      <w:r w:rsidR="000D14A7">
        <w:t xml:space="preserve">Cloud </w:t>
      </w:r>
      <w:r w:rsidR="001F6823">
        <w:t>Load Test with Visual Studio Services and Azure</w:t>
      </w:r>
    </w:p>
    <w:p w14:paraId="3736157A" w14:textId="01DAEC34" w:rsidR="000D14A7" w:rsidRDefault="000D14A7" w:rsidP="000D14A7">
      <w:r>
        <w:t>Demo Time Estimation: 15 Minutes</w:t>
      </w:r>
    </w:p>
    <w:p w14:paraId="72F20F2A" w14:textId="77777777" w:rsidR="005418D2" w:rsidRDefault="005418D2" w:rsidP="005418D2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What to demo:</w:t>
      </w:r>
    </w:p>
    <w:p w14:paraId="13480EC7" w14:textId="2A9B5513" w:rsidR="00950E3E" w:rsidRDefault="00950E3E" w:rsidP="00797C5D">
      <w:pPr>
        <w:pStyle w:val="ListParagraph"/>
        <w:numPr>
          <w:ilvl w:val="0"/>
          <w:numId w:val="32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lastRenderedPageBreak/>
        <w:t>Show how to Create Web and Load Tests</w:t>
      </w:r>
    </w:p>
    <w:p w14:paraId="6D196D15" w14:textId="77777777" w:rsidR="00797C5D" w:rsidRDefault="00797C5D" w:rsidP="00797C5D">
      <w:pPr>
        <w:pStyle w:val="ListParagraph"/>
        <w:numPr>
          <w:ilvl w:val="0"/>
          <w:numId w:val="32"/>
        </w:numPr>
        <w:rPr>
          <w:rFonts w:ascii="Segoe UI" w:hAnsi="Segoe UI" w:cs="Segoe UI"/>
          <w:color w:val="000000"/>
          <w:sz w:val="20"/>
          <w:szCs w:val="20"/>
        </w:rPr>
      </w:pPr>
      <w:r w:rsidRPr="00797C5D">
        <w:rPr>
          <w:rFonts w:ascii="Segoe UI" w:hAnsi="Segoe UI" w:cs="Segoe UI"/>
          <w:color w:val="000000"/>
          <w:sz w:val="20"/>
          <w:szCs w:val="20"/>
        </w:rPr>
        <w:t>Load test with Visual Studio</w:t>
      </w:r>
      <w:r>
        <w:rPr>
          <w:rFonts w:ascii="Segoe UI" w:hAnsi="Segoe UI" w:cs="Segoe UI"/>
          <w:color w:val="000000"/>
          <w:sz w:val="20"/>
          <w:szCs w:val="20"/>
        </w:rPr>
        <w:t xml:space="preserve"> and Visual Studio team Services</w:t>
      </w:r>
    </w:p>
    <w:p w14:paraId="2A87DF3E" w14:textId="77777777" w:rsidR="00950E3E" w:rsidRDefault="00797C5D" w:rsidP="00F2142C">
      <w:pPr>
        <w:pStyle w:val="ListParagraph"/>
        <w:numPr>
          <w:ilvl w:val="1"/>
          <w:numId w:val="32"/>
        </w:numPr>
        <w:rPr>
          <w:rFonts w:ascii="Segoe UI" w:hAnsi="Segoe UI" w:cs="Segoe UI"/>
          <w:color w:val="000000"/>
          <w:sz w:val="20"/>
          <w:szCs w:val="20"/>
        </w:rPr>
      </w:pPr>
      <w:r w:rsidRPr="00797C5D">
        <w:rPr>
          <w:rFonts w:ascii="Segoe UI" w:hAnsi="Segoe UI" w:cs="Segoe UI"/>
          <w:color w:val="000000"/>
          <w:sz w:val="20"/>
          <w:szCs w:val="20"/>
        </w:rPr>
        <w:t>Run and analyze your load test</w:t>
      </w:r>
      <w:r w:rsidR="00950E3E">
        <w:rPr>
          <w:rFonts w:ascii="Segoe UI" w:hAnsi="Segoe UI" w:cs="Segoe UI"/>
          <w:color w:val="000000"/>
          <w:sz w:val="20"/>
          <w:szCs w:val="20"/>
        </w:rPr>
        <w:t xml:space="preserve"> inside Visual Studio Ultimate</w:t>
      </w:r>
    </w:p>
    <w:p w14:paraId="1010124C" w14:textId="3514AECD" w:rsidR="00950E3E" w:rsidRDefault="0077419F" w:rsidP="00950E3E">
      <w:pPr>
        <w:pStyle w:val="ListParagraph"/>
        <w:numPr>
          <w:ilvl w:val="2"/>
          <w:numId w:val="32"/>
        </w:numPr>
        <w:rPr>
          <w:rFonts w:ascii="Segoe UI" w:hAnsi="Segoe UI" w:cs="Segoe UI"/>
          <w:color w:val="000000"/>
          <w:sz w:val="20"/>
          <w:szCs w:val="20"/>
        </w:rPr>
      </w:pPr>
      <w:hyperlink r:id="rId14" w:history="1">
        <w:r w:rsidR="00950E3E" w:rsidRPr="00950E3E">
          <w:rPr>
            <w:rStyle w:val="Hyperlink"/>
            <w:rFonts w:ascii="Segoe UI" w:hAnsi="Segoe UI" w:cs="Segoe UI"/>
            <w:sz w:val="20"/>
            <w:szCs w:val="20"/>
          </w:rPr>
          <w:t>Follow this step by step</w:t>
        </w:r>
      </w:hyperlink>
    </w:p>
    <w:p w14:paraId="07983000" w14:textId="770156C3" w:rsidR="00950E3E" w:rsidRDefault="00950E3E" w:rsidP="00F2142C">
      <w:pPr>
        <w:pStyle w:val="ListParagraph"/>
        <w:numPr>
          <w:ilvl w:val="1"/>
          <w:numId w:val="32"/>
        </w:numPr>
        <w:rPr>
          <w:rFonts w:ascii="Segoe UI" w:hAnsi="Segoe UI" w:cs="Segoe UI"/>
          <w:color w:val="000000"/>
          <w:sz w:val="20"/>
          <w:szCs w:val="20"/>
        </w:rPr>
      </w:pPr>
      <w:r w:rsidRPr="00950E3E">
        <w:rPr>
          <w:rFonts w:ascii="Segoe UI" w:hAnsi="Segoe UI" w:cs="Segoe UI"/>
          <w:color w:val="000000"/>
          <w:sz w:val="20"/>
          <w:szCs w:val="20"/>
        </w:rPr>
        <w:t xml:space="preserve">Run and analyze your load test inside </w:t>
      </w:r>
      <w:r>
        <w:rPr>
          <w:rFonts w:ascii="Segoe UI" w:hAnsi="Segoe UI" w:cs="Segoe UI"/>
          <w:color w:val="000000"/>
          <w:sz w:val="20"/>
          <w:szCs w:val="20"/>
        </w:rPr>
        <w:t xml:space="preserve">you Visual </w:t>
      </w:r>
      <w:r w:rsidR="00A86B7A">
        <w:rPr>
          <w:rFonts w:ascii="Segoe UI" w:hAnsi="Segoe UI" w:cs="Segoe UI"/>
          <w:color w:val="000000"/>
          <w:sz w:val="20"/>
          <w:szCs w:val="20"/>
        </w:rPr>
        <w:t>Studio Team Services</w:t>
      </w:r>
    </w:p>
    <w:p w14:paraId="08010EDE" w14:textId="638CE6FF" w:rsidR="00950E3E" w:rsidRDefault="00950E3E" w:rsidP="00950E3E">
      <w:pPr>
        <w:pStyle w:val="ListParagraph"/>
        <w:numPr>
          <w:ilvl w:val="2"/>
          <w:numId w:val="32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Use the quick wizard on your tenant.</w:t>
      </w:r>
      <w:r w:rsidR="00A86B7A">
        <w:rPr>
          <w:rFonts w:ascii="Segoe UI" w:hAnsi="Segoe UI" w:cs="Segoe UI"/>
          <w:color w:val="000000"/>
          <w:sz w:val="20"/>
          <w:szCs w:val="20"/>
        </w:rPr>
        <w:t xml:space="preserve"> {</w:t>
      </w:r>
      <w:r w:rsidR="00D171B8">
        <w:rPr>
          <w:rFonts w:ascii="Segoe UI" w:hAnsi="Segoe UI" w:cs="Segoe UI"/>
          <w:color w:val="000000"/>
          <w:sz w:val="20"/>
          <w:szCs w:val="20"/>
        </w:rPr>
        <w:t>yourtenant.visualstudio.com/_</w:t>
      </w:r>
      <w:proofErr w:type="spellStart"/>
      <w:r w:rsidR="00D171B8">
        <w:rPr>
          <w:rFonts w:ascii="Segoe UI" w:hAnsi="Segoe UI" w:cs="Segoe UI"/>
          <w:color w:val="000000"/>
          <w:sz w:val="20"/>
          <w:szCs w:val="20"/>
        </w:rPr>
        <w:t>LoadTest</w:t>
      </w:r>
      <w:proofErr w:type="spellEnd"/>
      <w:r w:rsidR="00A86B7A">
        <w:rPr>
          <w:rFonts w:ascii="Segoe UI" w:hAnsi="Segoe UI" w:cs="Segoe UI"/>
          <w:color w:val="000000"/>
          <w:sz w:val="20"/>
          <w:szCs w:val="20"/>
        </w:rPr>
        <w:t>}</w:t>
      </w:r>
      <w:r>
        <w:rPr>
          <w:rFonts w:ascii="Segoe UI" w:hAnsi="Segoe UI" w:cs="Segoe UI"/>
          <w:color w:val="000000"/>
          <w:sz w:val="20"/>
          <w:szCs w:val="20"/>
        </w:rPr>
        <w:t xml:space="preserve">  </w:t>
      </w:r>
    </w:p>
    <w:p w14:paraId="171E0654" w14:textId="75E5919D" w:rsidR="00950E3E" w:rsidRPr="00950E3E" w:rsidRDefault="00950E3E" w:rsidP="00950E3E">
      <w:pPr>
        <w:pStyle w:val="ListParagraph"/>
        <w:numPr>
          <w:ilvl w:val="2"/>
          <w:numId w:val="32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You need to be logged with a MSDN Account</w:t>
      </w:r>
    </w:p>
    <w:p w14:paraId="0E3BE768" w14:textId="74761EC1" w:rsidR="00F2142C" w:rsidRDefault="00F2142C" w:rsidP="00F2142C">
      <w:r w:rsidRPr="00222964">
        <w:t xml:space="preserve">Reference </w:t>
      </w:r>
      <w:r>
        <w:t>Video</w:t>
      </w:r>
      <w:r w:rsidR="00E01472">
        <w:t>/Demo Set up</w:t>
      </w:r>
      <w:r w:rsidRPr="00222964">
        <w:t>:</w:t>
      </w:r>
      <w:r w:rsidRPr="00DA2D01">
        <w:t xml:space="preserve">  </w:t>
      </w:r>
    </w:p>
    <w:p w14:paraId="07E3A9D0" w14:textId="4BE0E7FB" w:rsidR="00F2142C" w:rsidRDefault="00ED3D19" w:rsidP="00F2142C">
      <w:pPr>
        <w:pStyle w:val="ListParagraph"/>
        <w:numPr>
          <w:ilvl w:val="0"/>
          <w:numId w:val="28"/>
        </w:numPr>
      </w:pPr>
      <w:r>
        <w:t xml:space="preserve">Overview: </w:t>
      </w:r>
      <w:hyperlink r:id="rId15" w:history="1">
        <w:r w:rsidR="00F2142C" w:rsidRPr="00F2142C">
          <w:rPr>
            <w:rStyle w:val="Hyperlink"/>
          </w:rPr>
          <w:t>Cloud Loading Testing in Visual Studio Team Services</w:t>
        </w:r>
      </w:hyperlink>
    </w:p>
    <w:p w14:paraId="483B871E" w14:textId="52A7362C" w:rsidR="00F2142C" w:rsidRDefault="00ED3D19" w:rsidP="00F2142C">
      <w:pPr>
        <w:pStyle w:val="ListParagraph"/>
        <w:numPr>
          <w:ilvl w:val="0"/>
          <w:numId w:val="28"/>
        </w:numPr>
      </w:pPr>
      <w:r>
        <w:t xml:space="preserve">Overview: </w:t>
      </w:r>
      <w:hyperlink r:id="rId16" w:history="1">
        <w:r w:rsidR="00F2142C" w:rsidRPr="00F2142C">
          <w:rPr>
            <w:rStyle w:val="Hyperlink"/>
          </w:rPr>
          <w:t>Cloud-Based Load Tests with Visual Studio Online</w:t>
        </w:r>
      </w:hyperlink>
    </w:p>
    <w:p w14:paraId="74328F0F" w14:textId="0C5E924E" w:rsidR="00ED3D19" w:rsidRDefault="00ED3D19" w:rsidP="00F2142C">
      <w:pPr>
        <w:pStyle w:val="ListParagraph"/>
        <w:numPr>
          <w:ilvl w:val="0"/>
          <w:numId w:val="28"/>
        </w:numPr>
      </w:pPr>
      <w:r>
        <w:t xml:space="preserve">How to: </w:t>
      </w:r>
      <w:hyperlink r:id="rId17" w:history="1">
        <w:r w:rsidR="001205E1">
          <w:rPr>
            <w:rStyle w:val="Hyperlink"/>
          </w:rPr>
          <w:t>Load test your app in the cloud</w:t>
        </w:r>
      </w:hyperlink>
    </w:p>
    <w:p w14:paraId="54356098" w14:textId="28900ED3" w:rsidR="00222964" w:rsidRDefault="00222964" w:rsidP="00222964">
      <w:pPr>
        <w:pStyle w:val="Heading1"/>
      </w:pPr>
      <w:r>
        <w:t>Release management</w:t>
      </w:r>
      <w:r w:rsidR="000475C6">
        <w:t xml:space="preserve"> and ci</w:t>
      </w:r>
    </w:p>
    <w:p w14:paraId="1EC7846F" w14:textId="6D53A148" w:rsidR="00222964" w:rsidRDefault="00222964" w:rsidP="00222964">
      <w:r>
        <w:t xml:space="preserve">Requirement: </w:t>
      </w:r>
      <w:r w:rsidR="00B61080">
        <w:t xml:space="preserve">Visual Studio 2013 or higher, </w:t>
      </w:r>
      <w:r>
        <w:t xml:space="preserve">Visual Studio Online </w:t>
      </w:r>
      <w:r w:rsidR="00B61080">
        <w:t xml:space="preserve">and Azure </w:t>
      </w:r>
      <w:r>
        <w:t>Subscription</w:t>
      </w:r>
      <w:r w:rsidR="00B61080">
        <w:t>s</w:t>
      </w:r>
    </w:p>
    <w:p w14:paraId="425291BB" w14:textId="1C399F78" w:rsidR="00222964" w:rsidRDefault="00222964" w:rsidP="00056E34">
      <w:r>
        <w:t xml:space="preserve">Description: Demo </w:t>
      </w:r>
      <w:r w:rsidR="00056E34">
        <w:t>Continuous Integration with Release Management for Azure App Service and Azure Cloud Service</w:t>
      </w:r>
    </w:p>
    <w:p w14:paraId="703A2AF8" w14:textId="77777777" w:rsidR="000D14A7" w:rsidRDefault="000D14A7" w:rsidP="000D14A7">
      <w:r>
        <w:t>Demo Time Estimation: 15 Minutes</w:t>
      </w:r>
    </w:p>
    <w:p w14:paraId="39956F79" w14:textId="76660ACC" w:rsidR="000475C6" w:rsidRDefault="000475C6" w:rsidP="000D14A7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What to Demo:</w:t>
      </w:r>
    </w:p>
    <w:p w14:paraId="51DBC01D" w14:textId="01BFAAB9" w:rsidR="000475C6" w:rsidRDefault="000475C6" w:rsidP="000475C6">
      <w:pPr>
        <w:pStyle w:val="ListParagraph"/>
        <w:numPr>
          <w:ilvl w:val="0"/>
          <w:numId w:val="34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Demonstrate how to Create a Build Definition, explain how you can compile, build and test all your source</w:t>
      </w:r>
    </w:p>
    <w:p w14:paraId="7105A129" w14:textId="2E024B14" w:rsidR="000475C6" w:rsidRDefault="000475C6" w:rsidP="000475C6">
      <w:pPr>
        <w:pStyle w:val="ListParagraph"/>
        <w:numPr>
          <w:ilvl w:val="0"/>
          <w:numId w:val="34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Show how to trigger build</w:t>
      </w:r>
    </w:p>
    <w:p w14:paraId="310528FD" w14:textId="08515BD4" w:rsidR="000475C6" w:rsidRDefault="000475C6" w:rsidP="000475C6">
      <w:pPr>
        <w:pStyle w:val="ListParagraph"/>
        <w:numPr>
          <w:ilvl w:val="0"/>
          <w:numId w:val="34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Explain the relationship between Build and Release Management (RM)</w:t>
      </w:r>
    </w:p>
    <w:p w14:paraId="49D72B92" w14:textId="6C74568B" w:rsidR="000475C6" w:rsidRPr="000475C6" w:rsidRDefault="000475C6" w:rsidP="000475C6">
      <w:pPr>
        <w:pStyle w:val="ListParagraph"/>
        <w:numPr>
          <w:ilvl w:val="0"/>
          <w:numId w:val="34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Explain RM Approval Processes</w:t>
      </w:r>
    </w:p>
    <w:p w14:paraId="613FE8E2" w14:textId="794A4BE2" w:rsidR="000475C6" w:rsidRDefault="000475C6" w:rsidP="000475C6">
      <w:pPr>
        <w:pStyle w:val="ListParagraph"/>
        <w:numPr>
          <w:ilvl w:val="0"/>
          <w:numId w:val="34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Show how to publish to Azure Web App Deployment Slots via Release Template</w:t>
      </w:r>
    </w:p>
    <w:p w14:paraId="5A8B4684" w14:textId="74B20192" w:rsidR="00D25F6B" w:rsidRDefault="00D25F6B" w:rsidP="000475C6">
      <w:pPr>
        <w:pStyle w:val="ListParagraph"/>
        <w:numPr>
          <w:ilvl w:val="0"/>
          <w:numId w:val="34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Show GitHub integration for Build</w:t>
      </w:r>
    </w:p>
    <w:p w14:paraId="42327991" w14:textId="25DAD7C0" w:rsidR="00222964" w:rsidRDefault="00222964" w:rsidP="00222964">
      <w:r>
        <w:t>Reference Video/</w:t>
      </w:r>
      <w:r w:rsidR="00E01472">
        <w:t>Demo Set up</w:t>
      </w:r>
      <w:r>
        <w:t xml:space="preserve">: </w:t>
      </w:r>
    </w:p>
    <w:p w14:paraId="07DB9D60" w14:textId="15F38573" w:rsidR="009C4050" w:rsidRDefault="00FE30F1" w:rsidP="009C4050">
      <w:pPr>
        <w:pStyle w:val="ListParagraph"/>
        <w:numPr>
          <w:ilvl w:val="0"/>
          <w:numId w:val="30"/>
        </w:numPr>
      </w:pPr>
      <w:r>
        <w:t xml:space="preserve">Overview: </w:t>
      </w:r>
      <w:hyperlink r:id="rId18" w:history="1">
        <w:r w:rsidR="009C4050" w:rsidRPr="009C4050">
          <w:rPr>
            <w:rStyle w:val="Hyperlink"/>
          </w:rPr>
          <w:t>The High of Release:  Professional DevOps with Visual Studio 2015 Build &amp; Release</w:t>
        </w:r>
      </w:hyperlink>
    </w:p>
    <w:p w14:paraId="672DA965" w14:textId="77777777" w:rsidR="00056E34" w:rsidRDefault="00FE30F1" w:rsidP="00056E34">
      <w:pPr>
        <w:pStyle w:val="ListParagraph"/>
        <w:numPr>
          <w:ilvl w:val="0"/>
          <w:numId w:val="30"/>
        </w:numPr>
      </w:pPr>
      <w:r>
        <w:t xml:space="preserve">Overview: </w:t>
      </w:r>
      <w:hyperlink r:id="rId19" w:history="1">
        <w:r w:rsidRPr="00FE30F1">
          <w:rPr>
            <w:rStyle w:val="Hyperlink"/>
          </w:rPr>
          <w:t>Visual Studio Release Management for Azure VMs</w:t>
        </w:r>
      </w:hyperlink>
    </w:p>
    <w:p w14:paraId="6B994160" w14:textId="6E763125" w:rsidR="00056E34" w:rsidRDefault="00FE30F1" w:rsidP="00CA7D4A">
      <w:pPr>
        <w:pStyle w:val="ListParagraph"/>
        <w:numPr>
          <w:ilvl w:val="0"/>
          <w:numId w:val="30"/>
        </w:numPr>
      </w:pPr>
      <w:r>
        <w:t>How To:</w:t>
      </w:r>
      <w:r w:rsidR="00056E34">
        <w:t xml:space="preserve"> </w:t>
      </w:r>
      <w:hyperlink r:id="rId20" w:history="1">
        <w:r w:rsidR="00CA7D4A" w:rsidRPr="00CA7D4A">
          <w:rPr>
            <w:rStyle w:val="Hyperlink"/>
          </w:rPr>
          <w:t>Web -  Release Management - Deploying your applications to Azure</w:t>
        </w:r>
      </w:hyperlink>
    </w:p>
    <w:p w14:paraId="1BEDFACA" w14:textId="01993953" w:rsidR="00DA2D01" w:rsidRDefault="00CD4227" w:rsidP="00DA2D01">
      <w:pPr>
        <w:pStyle w:val="Heading1"/>
      </w:pPr>
      <w:r>
        <w:t xml:space="preserve">Azure </w:t>
      </w:r>
      <w:r w:rsidR="00DA2D01">
        <w:t>Resource manager</w:t>
      </w:r>
    </w:p>
    <w:p w14:paraId="24CCCAEA" w14:textId="77777777" w:rsidR="00B61080" w:rsidRDefault="00B61080" w:rsidP="00B61080">
      <w:r>
        <w:t>Requirement: Visual Studio 2013 or higher, Visual Studio Online and Azure Subscriptions</w:t>
      </w:r>
    </w:p>
    <w:p w14:paraId="397A80D2" w14:textId="5F914C19" w:rsidR="009C4050" w:rsidRDefault="00B61080" w:rsidP="00B61080">
      <w:r>
        <w:t xml:space="preserve"> </w:t>
      </w:r>
      <w:r w:rsidR="009C4050">
        <w:t xml:space="preserve">Description: </w:t>
      </w:r>
      <w:r w:rsidR="000D14A7">
        <w:t>Introduce</w:t>
      </w:r>
      <w:r w:rsidR="009C4050">
        <w:t xml:space="preserve"> Azure Resource Manager</w:t>
      </w:r>
      <w:r w:rsidR="000D14A7">
        <w:t xml:space="preserve"> and demo how to use visual studio to create Resource Templates</w:t>
      </w:r>
    </w:p>
    <w:p w14:paraId="46385211" w14:textId="4CE2D79D" w:rsidR="000D14A7" w:rsidRPr="000D14A7" w:rsidRDefault="000D14A7" w:rsidP="000D14A7">
      <w:pPr>
        <w:rPr>
          <w:rFonts w:ascii="Segoe UI" w:hAnsi="Segoe UI" w:cs="Segoe UI"/>
          <w:color w:val="000000"/>
          <w:sz w:val="20"/>
          <w:szCs w:val="20"/>
        </w:rPr>
      </w:pPr>
      <w:r>
        <w:t>Demo Time Estimation: 10 Minutes</w:t>
      </w:r>
    </w:p>
    <w:p w14:paraId="609FBE8F" w14:textId="77777777" w:rsidR="001838F7" w:rsidRDefault="001838F7" w:rsidP="001838F7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lastRenderedPageBreak/>
        <w:t>What to Demo:</w:t>
      </w:r>
    </w:p>
    <w:p w14:paraId="5EFBA085" w14:textId="31A5179B" w:rsidR="00495F65" w:rsidRDefault="00495F65" w:rsidP="001838F7">
      <w:pPr>
        <w:pStyle w:val="ListParagraph"/>
        <w:numPr>
          <w:ilvl w:val="0"/>
          <w:numId w:val="35"/>
        </w:numPr>
      </w:pPr>
      <w:r>
        <w:t>Demonstrate in the Azure Portal, what a Resource group is</w:t>
      </w:r>
    </w:p>
    <w:p w14:paraId="61B4397B" w14:textId="19A993A1" w:rsidR="001838F7" w:rsidRDefault="001838F7" w:rsidP="001838F7">
      <w:pPr>
        <w:pStyle w:val="ListParagraph"/>
        <w:numPr>
          <w:ilvl w:val="0"/>
          <w:numId w:val="35"/>
        </w:numPr>
      </w:pPr>
      <w:r>
        <w:t>Demonstrate the Visual Studio ARM Template</w:t>
      </w:r>
    </w:p>
    <w:p w14:paraId="7ED70361" w14:textId="1DDE92C3" w:rsidR="001838F7" w:rsidRDefault="001838F7" w:rsidP="001838F7">
      <w:pPr>
        <w:pStyle w:val="ListParagraph"/>
        <w:numPr>
          <w:ilvl w:val="0"/>
          <w:numId w:val="35"/>
        </w:numPr>
      </w:pPr>
      <w:r>
        <w:t>Show JSON File and Parameters</w:t>
      </w:r>
    </w:p>
    <w:p w14:paraId="12BAA87E" w14:textId="445AB04B" w:rsidR="001838F7" w:rsidRDefault="001838F7" w:rsidP="001838F7">
      <w:pPr>
        <w:pStyle w:val="ListParagraph"/>
        <w:numPr>
          <w:ilvl w:val="0"/>
          <w:numId w:val="35"/>
        </w:numPr>
      </w:pPr>
      <w:r>
        <w:t xml:space="preserve">Highlight how define </w:t>
      </w:r>
      <w:r w:rsidR="00D440F3">
        <w:t xml:space="preserve">this </w:t>
      </w:r>
      <w:r>
        <w:t>infrastructure</w:t>
      </w:r>
      <w:r w:rsidR="00D440F3">
        <w:t xml:space="preserve"> define</w:t>
      </w:r>
      <w:r>
        <w:t xml:space="preserve"> as a code</w:t>
      </w:r>
    </w:p>
    <w:p w14:paraId="64DBACD1" w14:textId="45FBF087" w:rsidR="00D440F3" w:rsidRDefault="00D440F3" w:rsidP="001838F7">
      <w:pPr>
        <w:pStyle w:val="ListParagraph"/>
        <w:numPr>
          <w:ilvl w:val="0"/>
          <w:numId w:val="35"/>
        </w:numPr>
      </w:pPr>
      <w:r>
        <w:t>Publish a SQL Database to Azure</w:t>
      </w:r>
    </w:p>
    <w:p w14:paraId="4BFC5866" w14:textId="6617E090" w:rsidR="00495F65" w:rsidRDefault="00495F65" w:rsidP="00495F65">
      <w:pPr>
        <w:pStyle w:val="ListParagraph"/>
        <w:numPr>
          <w:ilvl w:val="0"/>
          <w:numId w:val="35"/>
        </w:numPr>
      </w:pPr>
      <w:r>
        <w:t xml:space="preserve">Show the site </w:t>
      </w:r>
      <w:hyperlink r:id="rId21" w:history="1">
        <w:r w:rsidRPr="00495F65">
          <w:rPr>
            <w:rStyle w:val="Hyperlink"/>
          </w:rPr>
          <w:t>http://resources.azure.com</w:t>
        </w:r>
      </w:hyperlink>
    </w:p>
    <w:p w14:paraId="73FFF870" w14:textId="262AEC31" w:rsidR="00D440F3" w:rsidRDefault="00D440F3" w:rsidP="001838F7">
      <w:pPr>
        <w:pStyle w:val="ListParagraph"/>
        <w:numPr>
          <w:ilvl w:val="0"/>
          <w:numId w:val="35"/>
        </w:numPr>
      </w:pPr>
      <w:r>
        <w:t xml:space="preserve">Briefly overview the Release Management integration with ARM. </w:t>
      </w:r>
      <w:hyperlink r:id="rId22" w:history="1">
        <w:r w:rsidRPr="00D440F3">
          <w:rPr>
            <w:rStyle w:val="Hyperlink"/>
          </w:rPr>
          <w:t>Illustrate here</w:t>
        </w:r>
      </w:hyperlink>
    </w:p>
    <w:p w14:paraId="6E38DF98" w14:textId="238FF5F6" w:rsidR="00D440F3" w:rsidRDefault="00D440F3" w:rsidP="001838F7">
      <w:pPr>
        <w:pStyle w:val="ListParagraph"/>
        <w:numPr>
          <w:ilvl w:val="0"/>
          <w:numId w:val="35"/>
        </w:numPr>
      </w:pPr>
      <w:r>
        <w:t>Optional, demonstrate RBAC on the new Azure Portal</w:t>
      </w:r>
    </w:p>
    <w:p w14:paraId="78A7DCEC" w14:textId="45D97BC1" w:rsidR="00A80CBA" w:rsidRDefault="00A80CBA" w:rsidP="00EB487A">
      <w:pPr>
        <w:pStyle w:val="ListParagraph"/>
        <w:numPr>
          <w:ilvl w:val="0"/>
          <w:numId w:val="35"/>
        </w:numPr>
      </w:pPr>
      <w:r>
        <w:rPr>
          <w:rFonts w:ascii="Segoe UI" w:hAnsi="Segoe UI" w:cs="Segoe UI"/>
          <w:color w:val="505050"/>
          <w:lang w:val="en"/>
        </w:rPr>
        <w:t>“&gt; .\Deploy-AzureResourceGroup.ps1 -</w:t>
      </w:r>
      <w:proofErr w:type="spellStart"/>
      <w:r>
        <w:rPr>
          <w:rFonts w:ascii="Segoe UI" w:hAnsi="Segoe UI" w:cs="Segoe UI"/>
          <w:color w:val="505050"/>
          <w:lang w:val="en"/>
        </w:rPr>
        <w:t>ResourceGroupLocation</w:t>
      </w:r>
      <w:proofErr w:type="spellEnd"/>
      <w:r>
        <w:rPr>
          <w:rFonts w:ascii="Segoe UI" w:hAnsi="Segoe UI" w:cs="Segoe UI"/>
          <w:color w:val="505050"/>
          <w:lang w:val="en"/>
        </w:rPr>
        <w:t xml:space="preserve"> 'West US' -</w:t>
      </w:r>
      <w:proofErr w:type="spellStart"/>
      <w:r>
        <w:rPr>
          <w:rFonts w:ascii="Segoe UI" w:hAnsi="Segoe UI" w:cs="Segoe UI"/>
          <w:color w:val="505050"/>
          <w:lang w:val="en"/>
        </w:rPr>
        <w:t>TemplateFile</w:t>
      </w:r>
      <w:proofErr w:type="spellEnd"/>
      <w:r>
        <w:rPr>
          <w:rFonts w:ascii="Segoe UI" w:hAnsi="Segoe UI" w:cs="Segoe UI"/>
          <w:color w:val="505050"/>
          <w:lang w:val="en"/>
        </w:rPr>
        <w:t xml:space="preserve"> ..\Templates\</w:t>
      </w:r>
      <w:proofErr w:type="spellStart"/>
      <w:r w:rsidR="00EB487A" w:rsidRPr="00EB487A">
        <w:rPr>
          <w:rFonts w:ascii="Segoe UI" w:hAnsi="Segoe UI" w:cs="Segoe UI"/>
          <w:color w:val="505050"/>
          <w:lang w:val="en"/>
        </w:rPr>
        <w:t>LoadBalancedVirtualMachine</w:t>
      </w:r>
      <w:r w:rsidR="00EB487A">
        <w:rPr>
          <w:rFonts w:ascii="Segoe UI" w:hAnsi="Segoe UI" w:cs="Segoe UI"/>
          <w:color w:val="505050"/>
          <w:lang w:val="en"/>
        </w:rPr>
        <w:t>.json</w:t>
      </w:r>
      <w:proofErr w:type="spellEnd"/>
      <w:r w:rsidR="00EB487A">
        <w:rPr>
          <w:rFonts w:ascii="Segoe UI" w:hAnsi="Segoe UI" w:cs="Segoe UI"/>
          <w:color w:val="505050"/>
          <w:lang w:val="en"/>
        </w:rPr>
        <w:t xml:space="preserve"> </w:t>
      </w:r>
      <w:r>
        <w:rPr>
          <w:rFonts w:ascii="Segoe UI" w:hAnsi="Segoe UI" w:cs="Segoe UI"/>
          <w:color w:val="505050"/>
          <w:lang w:val="en"/>
        </w:rPr>
        <w:t>-</w:t>
      </w:r>
      <w:proofErr w:type="spellStart"/>
      <w:r>
        <w:rPr>
          <w:rFonts w:ascii="Segoe UI" w:hAnsi="Segoe UI" w:cs="Segoe UI"/>
          <w:color w:val="505050"/>
          <w:lang w:val="en"/>
        </w:rPr>
        <w:t>TemplateParametersFile</w:t>
      </w:r>
      <w:proofErr w:type="spellEnd"/>
      <w:r>
        <w:rPr>
          <w:rFonts w:ascii="Segoe UI" w:hAnsi="Segoe UI" w:cs="Segoe UI"/>
          <w:color w:val="505050"/>
          <w:lang w:val="en"/>
        </w:rPr>
        <w:t xml:space="preserve"> ..\Templates\</w:t>
      </w:r>
      <w:proofErr w:type="spellStart"/>
      <w:r w:rsidR="00EB487A" w:rsidRPr="00EB487A">
        <w:rPr>
          <w:rFonts w:ascii="Segoe UI" w:hAnsi="Segoe UI" w:cs="Segoe UI"/>
          <w:color w:val="505050"/>
          <w:lang w:val="en"/>
        </w:rPr>
        <w:t>LoadBalancedVirtualMachine.param.dev</w:t>
      </w:r>
      <w:r>
        <w:rPr>
          <w:rFonts w:ascii="Segoe UI" w:hAnsi="Segoe UI" w:cs="Segoe UI"/>
          <w:color w:val="505050"/>
          <w:lang w:val="en"/>
        </w:rPr>
        <w:t>.json</w:t>
      </w:r>
      <w:proofErr w:type="spellEnd"/>
      <w:r>
        <w:rPr>
          <w:rFonts w:ascii="Segoe UI" w:hAnsi="Segoe UI" w:cs="Segoe UI"/>
          <w:color w:val="505050"/>
          <w:lang w:val="en"/>
        </w:rPr>
        <w:t xml:space="preserve"> -</w:t>
      </w:r>
      <w:proofErr w:type="spellStart"/>
      <w:r>
        <w:rPr>
          <w:rFonts w:ascii="Segoe UI" w:hAnsi="Segoe UI" w:cs="Segoe UI"/>
          <w:color w:val="505050"/>
          <w:lang w:val="en"/>
        </w:rPr>
        <w:t>StorageAccountName</w:t>
      </w:r>
      <w:proofErr w:type="spellEnd"/>
      <w:r>
        <w:rPr>
          <w:rFonts w:ascii="Segoe UI" w:hAnsi="Segoe UI" w:cs="Segoe UI"/>
          <w:color w:val="505050"/>
          <w:lang w:val="en"/>
        </w:rPr>
        <w:t xml:space="preserve"> </w:t>
      </w:r>
      <w:proofErr w:type="spellStart"/>
      <w:r>
        <w:rPr>
          <w:rFonts w:ascii="Segoe UI" w:hAnsi="Segoe UI" w:cs="Segoe UI"/>
          <w:color w:val="505050"/>
          <w:lang w:val="en"/>
        </w:rPr>
        <w:t>myStorageAccount</w:t>
      </w:r>
      <w:proofErr w:type="spellEnd"/>
      <w:r>
        <w:rPr>
          <w:rFonts w:ascii="Segoe UI" w:hAnsi="Segoe UI" w:cs="Segoe UI"/>
          <w:color w:val="505050"/>
          <w:lang w:val="en"/>
        </w:rPr>
        <w:t xml:space="preserve"> -</w:t>
      </w:r>
      <w:proofErr w:type="spellStart"/>
      <w:r>
        <w:rPr>
          <w:rFonts w:ascii="Segoe UI" w:hAnsi="Segoe UI" w:cs="Segoe UI"/>
          <w:color w:val="505050"/>
          <w:lang w:val="en"/>
        </w:rPr>
        <w:t>UploadArtifacts</w:t>
      </w:r>
      <w:proofErr w:type="spellEnd"/>
      <w:r>
        <w:rPr>
          <w:rFonts w:ascii="Segoe UI" w:hAnsi="Segoe UI" w:cs="Segoe UI"/>
          <w:color w:val="505050"/>
          <w:lang w:val="en"/>
        </w:rPr>
        <w:t xml:space="preserve"> true”</w:t>
      </w:r>
    </w:p>
    <w:p w14:paraId="2BACC205" w14:textId="22FD5E2C" w:rsidR="009C4050" w:rsidRDefault="009C4050" w:rsidP="009C4050">
      <w:r w:rsidRPr="00222964">
        <w:t xml:space="preserve">Reference </w:t>
      </w:r>
      <w:r>
        <w:t>Video</w:t>
      </w:r>
      <w:r w:rsidR="00E01472">
        <w:t>/Demo Set up</w:t>
      </w:r>
      <w:r w:rsidRPr="00222964">
        <w:t>:</w:t>
      </w:r>
    </w:p>
    <w:p w14:paraId="7781A34B" w14:textId="0BF92F6D" w:rsidR="009C4050" w:rsidRDefault="009C4050" w:rsidP="009C4050">
      <w:pPr>
        <w:pStyle w:val="ListParagraph"/>
        <w:numPr>
          <w:ilvl w:val="0"/>
          <w:numId w:val="30"/>
        </w:numPr>
      </w:pPr>
      <w:r>
        <w:t xml:space="preserve">Overview: </w:t>
      </w:r>
      <w:hyperlink r:id="rId23" w:history="1">
        <w:r w:rsidRPr="009C4050">
          <w:rPr>
            <w:rStyle w:val="Hyperlink"/>
          </w:rPr>
          <w:t>Azure Resource Manager and Azure Resource Templates</w:t>
        </w:r>
      </w:hyperlink>
    </w:p>
    <w:p w14:paraId="57C43A4A" w14:textId="6EFF89AB" w:rsidR="009C4050" w:rsidRDefault="009C4050" w:rsidP="009C4050">
      <w:pPr>
        <w:pStyle w:val="ListParagraph"/>
        <w:numPr>
          <w:ilvl w:val="0"/>
          <w:numId w:val="30"/>
        </w:numPr>
      </w:pPr>
      <w:r>
        <w:t xml:space="preserve">How To: </w:t>
      </w:r>
      <w:hyperlink r:id="rId24" w:history="1">
        <w:r w:rsidRPr="009C4050">
          <w:rPr>
            <w:rStyle w:val="Hyperlink"/>
          </w:rPr>
          <w:t>Azure Resource Group for Visual Studio</w:t>
        </w:r>
      </w:hyperlink>
    </w:p>
    <w:p w14:paraId="6AA0FD8D" w14:textId="47FDF12C" w:rsidR="00056E34" w:rsidRDefault="00056E34" w:rsidP="00056E34">
      <w:pPr>
        <w:pStyle w:val="ListParagraph"/>
        <w:numPr>
          <w:ilvl w:val="0"/>
          <w:numId w:val="30"/>
        </w:numPr>
      </w:pPr>
      <w:r>
        <w:t xml:space="preserve">How To: </w:t>
      </w:r>
      <w:hyperlink r:id="rId25" w:history="1">
        <w:r w:rsidRPr="00FE30F1">
          <w:rPr>
            <w:rStyle w:val="Hyperlink"/>
          </w:rPr>
          <w:t>Automating Azure Resource Group deployment using a Service Principal in Visual Studio Online: Build/Release Management</w:t>
        </w:r>
      </w:hyperlink>
    </w:p>
    <w:p w14:paraId="523432CC" w14:textId="2356737C" w:rsidR="00222964" w:rsidRDefault="00222964" w:rsidP="00222964">
      <w:pPr>
        <w:pStyle w:val="Heading1"/>
      </w:pPr>
      <w:r>
        <w:t>application insights</w:t>
      </w:r>
    </w:p>
    <w:p w14:paraId="0BCED8D7" w14:textId="77777777" w:rsidR="00B61080" w:rsidRDefault="00B61080" w:rsidP="00B61080">
      <w:r>
        <w:t>Requirement: Visual Studio 2013 or higher, Visual Studio Online and Azure Subscriptions</w:t>
      </w:r>
    </w:p>
    <w:p w14:paraId="4C0C507A" w14:textId="196157E5" w:rsidR="00222964" w:rsidRDefault="00B61080" w:rsidP="00B61080">
      <w:r>
        <w:t xml:space="preserve"> </w:t>
      </w:r>
      <w:r w:rsidR="00222964">
        <w:t xml:space="preserve">Description: </w:t>
      </w:r>
      <w:r w:rsidR="009255A9">
        <w:t>Demo Application Insights</w:t>
      </w:r>
      <w:r w:rsidR="009158B1">
        <w:t>,</w:t>
      </w:r>
      <w:r w:rsidR="009255A9">
        <w:t xml:space="preserve"> How to enable it to a Web Application</w:t>
      </w:r>
    </w:p>
    <w:p w14:paraId="2B570FF9" w14:textId="77777777" w:rsidR="000D14A7" w:rsidRDefault="000D14A7" w:rsidP="000D14A7">
      <w:r>
        <w:t>Demo Time Estimation: 10 Minutes</w:t>
      </w:r>
    </w:p>
    <w:p w14:paraId="0B5DBB7E" w14:textId="77777777" w:rsidR="00C57A6E" w:rsidRDefault="00C57A6E" w:rsidP="00C57A6E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What to Demo:</w:t>
      </w:r>
    </w:p>
    <w:p w14:paraId="1F635E83" w14:textId="1F869BDD" w:rsidR="00C57A6E" w:rsidRDefault="00C57A6E" w:rsidP="00C57A6E">
      <w:pPr>
        <w:pStyle w:val="ListParagraph"/>
        <w:numPr>
          <w:ilvl w:val="0"/>
          <w:numId w:val="36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Show how to create an Applications Insights on Azure</w:t>
      </w:r>
      <w:r w:rsidR="002728BF">
        <w:rPr>
          <w:rFonts w:ascii="Segoe UI" w:hAnsi="Segoe UI" w:cs="Segoe UI"/>
          <w:color w:val="000000"/>
          <w:sz w:val="20"/>
          <w:szCs w:val="20"/>
        </w:rPr>
        <w:t xml:space="preserve"> Portal</w:t>
      </w:r>
    </w:p>
    <w:p w14:paraId="30E243FE" w14:textId="2B609DF4" w:rsidR="0049053D" w:rsidRDefault="0049053D" w:rsidP="00C57A6E">
      <w:pPr>
        <w:pStyle w:val="ListParagraph"/>
        <w:numPr>
          <w:ilvl w:val="0"/>
          <w:numId w:val="36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On Visual Studio, Show Options on Creation New Project, Add to Existing Project, and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NuGet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Packaged</w:t>
      </w:r>
    </w:p>
    <w:p w14:paraId="0040CEC6" w14:textId="30BB575D" w:rsidR="00A86B7A" w:rsidRDefault="00A86B7A" w:rsidP="00C57A6E">
      <w:pPr>
        <w:pStyle w:val="ListParagraph"/>
        <w:numPr>
          <w:ilvl w:val="0"/>
          <w:numId w:val="36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Go to App Insights &gt; Performance &gt; ‘GET Home/Index’ &gt; Request &gt; 6:19 &gt; SQL Server</w:t>
      </w:r>
    </w:p>
    <w:p w14:paraId="4F01C064" w14:textId="775BB33A" w:rsidR="00897D3D" w:rsidRDefault="00897D3D" w:rsidP="00C57A6E">
      <w:pPr>
        <w:pStyle w:val="ListParagraph"/>
        <w:numPr>
          <w:ilvl w:val="0"/>
          <w:numId w:val="36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Show how to Enable App Insight for Web App &gt; Go to Tool &gt; Extensions &gt; Add ‘App Insights’</w:t>
      </w:r>
    </w:p>
    <w:p w14:paraId="23F5E50B" w14:textId="0B284223" w:rsidR="0049053D" w:rsidRDefault="0049053D" w:rsidP="00C57A6E">
      <w:pPr>
        <w:pStyle w:val="ListParagraph"/>
        <w:numPr>
          <w:ilvl w:val="0"/>
          <w:numId w:val="36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Show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ApplicationInsights.config</w:t>
      </w:r>
      <w:proofErr w:type="spellEnd"/>
    </w:p>
    <w:p w14:paraId="00D6C66D" w14:textId="1E55249D" w:rsidR="0049053D" w:rsidRDefault="008F7594" w:rsidP="00C57A6E">
      <w:pPr>
        <w:pStyle w:val="ListParagraph"/>
        <w:numPr>
          <w:ilvl w:val="0"/>
          <w:numId w:val="36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Show JavaScript Code to track user navigation</w:t>
      </w:r>
    </w:p>
    <w:p w14:paraId="39AF9226" w14:textId="32DD437C" w:rsidR="002728BF" w:rsidRPr="008F7594" w:rsidRDefault="008F7594" w:rsidP="008F7594">
      <w:pPr>
        <w:pStyle w:val="ListParagraph"/>
        <w:numPr>
          <w:ilvl w:val="0"/>
          <w:numId w:val="36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Go back to Azure Portal, navigate through App Insights Reports</w:t>
      </w:r>
    </w:p>
    <w:p w14:paraId="6284864E" w14:textId="67E7E323" w:rsidR="0048643E" w:rsidRDefault="00222964" w:rsidP="0048643E">
      <w:r w:rsidRPr="00222964">
        <w:t>Reference Video/</w:t>
      </w:r>
      <w:r w:rsidR="00E01472">
        <w:t>Demo Set up</w:t>
      </w:r>
      <w:r w:rsidRPr="00222964">
        <w:t>:</w:t>
      </w:r>
    </w:p>
    <w:p w14:paraId="1A6044A6" w14:textId="3E66454A" w:rsidR="0048643E" w:rsidRDefault="009C4050" w:rsidP="0048643E">
      <w:pPr>
        <w:pStyle w:val="ListParagraph"/>
        <w:numPr>
          <w:ilvl w:val="0"/>
          <w:numId w:val="29"/>
        </w:numPr>
      </w:pPr>
      <w:r>
        <w:t xml:space="preserve">Overview: </w:t>
      </w:r>
      <w:hyperlink r:id="rId26" w:history="1">
        <w:r w:rsidR="0048643E" w:rsidRPr="0048643E">
          <w:rPr>
            <w:rStyle w:val="Hyperlink"/>
          </w:rPr>
          <w:t>Application Insights 101</w:t>
        </w:r>
      </w:hyperlink>
    </w:p>
    <w:p w14:paraId="0D472852" w14:textId="41FFD341" w:rsidR="0048643E" w:rsidRDefault="009C4050" w:rsidP="0048643E">
      <w:pPr>
        <w:pStyle w:val="ListParagraph"/>
        <w:numPr>
          <w:ilvl w:val="0"/>
          <w:numId w:val="29"/>
        </w:numPr>
      </w:pPr>
      <w:r>
        <w:t xml:space="preserve">How To: </w:t>
      </w:r>
      <w:hyperlink r:id="rId27" w:history="1">
        <w:r w:rsidR="0048643E" w:rsidRPr="0048643E">
          <w:rPr>
            <w:rStyle w:val="Hyperlink"/>
          </w:rPr>
          <w:t>Application Insights for ASP.NET</w:t>
        </w:r>
      </w:hyperlink>
    </w:p>
    <w:p w14:paraId="0253660F" w14:textId="4074CE5C" w:rsidR="00222964" w:rsidRPr="00983A15" w:rsidRDefault="00222964" w:rsidP="0077419F">
      <w:bookmarkStart w:id="0" w:name="_Eumar_Recording_-"/>
      <w:bookmarkStart w:id="1" w:name="_GoBack"/>
      <w:bookmarkEnd w:id="0"/>
      <w:bookmarkEnd w:id="1"/>
    </w:p>
    <w:sectPr w:rsidR="00222964" w:rsidRPr="00983A1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710A8"/>
    <w:multiLevelType w:val="hybridMultilevel"/>
    <w:tmpl w:val="9D042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E2B174E"/>
    <w:multiLevelType w:val="hybridMultilevel"/>
    <w:tmpl w:val="5FBC2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34F8E"/>
    <w:multiLevelType w:val="hybridMultilevel"/>
    <w:tmpl w:val="91EA4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86A3D"/>
    <w:multiLevelType w:val="hybridMultilevel"/>
    <w:tmpl w:val="0DFE0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B0FBA"/>
    <w:multiLevelType w:val="hybridMultilevel"/>
    <w:tmpl w:val="0268A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4553F6"/>
    <w:multiLevelType w:val="hybridMultilevel"/>
    <w:tmpl w:val="8D7EA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52734"/>
    <w:multiLevelType w:val="hybridMultilevel"/>
    <w:tmpl w:val="72025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971646"/>
    <w:multiLevelType w:val="hybridMultilevel"/>
    <w:tmpl w:val="1A548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FD7EDD"/>
    <w:multiLevelType w:val="hybridMultilevel"/>
    <w:tmpl w:val="8EBC2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735272"/>
    <w:multiLevelType w:val="hybridMultilevel"/>
    <w:tmpl w:val="366C2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4029CF"/>
    <w:multiLevelType w:val="hybridMultilevel"/>
    <w:tmpl w:val="EADCB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59618A"/>
    <w:multiLevelType w:val="hybridMultilevel"/>
    <w:tmpl w:val="8E167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A4581B"/>
    <w:multiLevelType w:val="hybridMultilevel"/>
    <w:tmpl w:val="31E6A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8B77D3"/>
    <w:multiLevelType w:val="hybridMultilevel"/>
    <w:tmpl w:val="36664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9E4618"/>
    <w:multiLevelType w:val="hybridMultilevel"/>
    <w:tmpl w:val="EADCB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5A3CA0"/>
    <w:multiLevelType w:val="hybridMultilevel"/>
    <w:tmpl w:val="EADCB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801C35"/>
    <w:multiLevelType w:val="hybridMultilevel"/>
    <w:tmpl w:val="B4C46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FF71F1"/>
    <w:multiLevelType w:val="hybridMultilevel"/>
    <w:tmpl w:val="8EF82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462D08"/>
    <w:multiLevelType w:val="hybridMultilevel"/>
    <w:tmpl w:val="5D10C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7A6DB3"/>
    <w:multiLevelType w:val="hybridMultilevel"/>
    <w:tmpl w:val="1A548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E20F94"/>
    <w:multiLevelType w:val="hybridMultilevel"/>
    <w:tmpl w:val="90D24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5C1850"/>
    <w:multiLevelType w:val="hybridMultilevel"/>
    <w:tmpl w:val="5576E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35109D"/>
    <w:multiLevelType w:val="hybridMultilevel"/>
    <w:tmpl w:val="F9A011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D184C91"/>
    <w:multiLevelType w:val="hybridMultilevel"/>
    <w:tmpl w:val="47562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DD67C3"/>
    <w:multiLevelType w:val="hybridMultilevel"/>
    <w:tmpl w:val="E2CC6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6"/>
  </w:num>
  <w:num w:numId="14">
    <w:abstractNumId w:val="19"/>
  </w:num>
  <w:num w:numId="15">
    <w:abstractNumId w:val="22"/>
  </w:num>
  <w:num w:numId="16">
    <w:abstractNumId w:val="14"/>
  </w:num>
  <w:num w:numId="17">
    <w:abstractNumId w:val="8"/>
  </w:num>
  <w:num w:numId="18">
    <w:abstractNumId w:val="3"/>
  </w:num>
  <w:num w:numId="19">
    <w:abstractNumId w:val="13"/>
  </w:num>
  <w:num w:numId="20">
    <w:abstractNumId w:val="0"/>
  </w:num>
  <w:num w:numId="21">
    <w:abstractNumId w:val="20"/>
  </w:num>
  <w:num w:numId="22">
    <w:abstractNumId w:val="11"/>
  </w:num>
  <w:num w:numId="23">
    <w:abstractNumId w:val="15"/>
  </w:num>
  <w:num w:numId="24">
    <w:abstractNumId w:val="18"/>
  </w:num>
  <w:num w:numId="25">
    <w:abstractNumId w:val="6"/>
  </w:num>
  <w:num w:numId="26">
    <w:abstractNumId w:val="24"/>
  </w:num>
  <w:num w:numId="27">
    <w:abstractNumId w:val="21"/>
  </w:num>
  <w:num w:numId="28">
    <w:abstractNumId w:val="4"/>
  </w:num>
  <w:num w:numId="29">
    <w:abstractNumId w:val="23"/>
  </w:num>
  <w:num w:numId="30">
    <w:abstractNumId w:val="25"/>
  </w:num>
  <w:num w:numId="31">
    <w:abstractNumId w:val="12"/>
  </w:num>
  <w:num w:numId="32">
    <w:abstractNumId w:val="5"/>
  </w:num>
  <w:num w:numId="33">
    <w:abstractNumId w:val="9"/>
  </w:num>
  <w:num w:numId="34">
    <w:abstractNumId w:val="7"/>
  </w:num>
  <w:num w:numId="35">
    <w:abstractNumId w:val="17"/>
  </w:num>
  <w:num w:numId="36">
    <w:abstractNumId w:val="2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84E"/>
    <w:rsid w:val="0002784E"/>
    <w:rsid w:val="000475C6"/>
    <w:rsid w:val="00056E34"/>
    <w:rsid w:val="000D14A7"/>
    <w:rsid w:val="00100112"/>
    <w:rsid w:val="00113FA1"/>
    <w:rsid w:val="001205E1"/>
    <w:rsid w:val="00170B29"/>
    <w:rsid w:val="00172959"/>
    <w:rsid w:val="00176360"/>
    <w:rsid w:val="001838F7"/>
    <w:rsid w:val="001D0C11"/>
    <w:rsid w:val="001F6823"/>
    <w:rsid w:val="00222964"/>
    <w:rsid w:val="0025450E"/>
    <w:rsid w:val="002728BF"/>
    <w:rsid w:val="0027756A"/>
    <w:rsid w:val="002A330F"/>
    <w:rsid w:val="002C7844"/>
    <w:rsid w:val="002D669B"/>
    <w:rsid w:val="002D728E"/>
    <w:rsid w:val="003D3A62"/>
    <w:rsid w:val="003E481C"/>
    <w:rsid w:val="00404BF6"/>
    <w:rsid w:val="0048643E"/>
    <w:rsid w:val="0049053D"/>
    <w:rsid w:val="00495F65"/>
    <w:rsid w:val="004A2804"/>
    <w:rsid w:val="005418D2"/>
    <w:rsid w:val="005E1C5D"/>
    <w:rsid w:val="005E22E4"/>
    <w:rsid w:val="005E280A"/>
    <w:rsid w:val="006235CD"/>
    <w:rsid w:val="00626FA5"/>
    <w:rsid w:val="00674BAF"/>
    <w:rsid w:val="007106B2"/>
    <w:rsid w:val="00715DE9"/>
    <w:rsid w:val="00731491"/>
    <w:rsid w:val="0074056A"/>
    <w:rsid w:val="00756FAC"/>
    <w:rsid w:val="0076081F"/>
    <w:rsid w:val="0077419F"/>
    <w:rsid w:val="00785FDF"/>
    <w:rsid w:val="00797C5D"/>
    <w:rsid w:val="007C3830"/>
    <w:rsid w:val="00894DD4"/>
    <w:rsid w:val="00897D3D"/>
    <w:rsid w:val="008B4839"/>
    <w:rsid w:val="008D7DB3"/>
    <w:rsid w:val="008E05E1"/>
    <w:rsid w:val="008E1863"/>
    <w:rsid w:val="008F7594"/>
    <w:rsid w:val="009158B1"/>
    <w:rsid w:val="009255A9"/>
    <w:rsid w:val="00931B27"/>
    <w:rsid w:val="00940445"/>
    <w:rsid w:val="00950E3E"/>
    <w:rsid w:val="00983A15"/>
    <w:rsid w:val="009C050C"/>
    <w:rsid w:val="009C4050"/>
    <w:rsid w:val="009C6291"/>
    <w:rsid w:val="00A3231E"/>
    <w:rsid w:val="00A66C03"/>
    <w:rsid w:val="00A71664"/>
    <w:rsid w:val="00A80CBA"/>
    <w:rsid w:val="00A86B7A"/>
    <w:rsid w:val="00AB3CB9"/>
    <w:rsid w:val="00B61080"/>
    <w:rsid w:val="00B65EB3"/>
    <w:rsid w:val="00B8404F"/>
    <w:rsid w:val="00C25C90"/>
    <w:rsid w:val="00C57A6E"/>
    <w:rsid w:val="00C86401"/>
    <w:rsid w:val="00CA7D4A"/>
    <w:rsid w:val="00CB20DD"/>
    <w:rsid w:val="00CC2E36"/>
    <w:rsid w:val="00CD3E2B"/>
    <w:rsid w:val="00CD4227"/>
    <w:rsid w:val="00D011AC"/>
    <w:rsid w:val="00D171B8"/>
    <w:rsid w:val="00D21B89"/>
    <w:rsid w:val="00D223A2"/>
    <w:rsid w:val="00D23B3E"/>
    <w:rsid w:val="00D25F6B"/>
    <w:rsid w:val="00D440F3"/>
    <w:rsid w:val="00DA2D01"/>
    <w:rsid w:val="00DB5D60"/>
    <w:rsid w:val="00E01472"/>
    <w:rsid w:val="00E01EE6"/>
    <w:rsid w:val="00E47E83"/>
    <w:rsid w:val="00E81066"/>
    <w:rsid w:val="00EB3D20"/>
    <w:rsid w:val="00EB487A"/>
    <w:rsid w:val="00EC5582"/>
    <w:rsid w:val="00ED3D19"/>
    <w:rsid w:val="00EF0E4F"/>
    <w:rsid w:val="00F15632"/>
    <w:rsid w:val="00F17D07"/>
    <w:rsid w:val="00F2142C"/>
    <w:rsid w:val="00F53B30"/>
    <w:rsid w:val="00F65FB3"/>
    <w:rsid w:val="00FA5C8F"/>
    <w:rsid w:val="00FE30F1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CCABC"/>
  <w15:chartTrackingRefBased/>
  <w15:docId w15:val="{10835DB7-6F5E-4044-A39B-15E80F0D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3A2"/>
    <w:rPr>
      <w:color w:val="6B9F25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35CD"/>
    <w:rPr>
      <w:color w:val="B26B0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22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2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-scm.com/about/free-and-open-source" TargetMode="External"/><Relationship Id="rId13" Type="http://schemas.openxmlformats.org/officeDocument/2006/relationships/hyperlink" Target="https://channel9.msdn.com/Series/ConnectOn-Demand/217" TargetMode="External"/><Relationship Id="rId18" Type="http://schemas.openxmlformats.org/officeDocument/2006/relationships/hyperlink" Target="https://channel9.msdn.com/events/FutureDecoded/Future-Decoded-2015-UK/15" TargetMode="External"/><Relationship Id="rId26" Type="http://schemas.openxmlformats.org/officeDocument/2006/relationships/hyperlink" Target="https://channel9.msdn.com/series/Fundamentals-of-Visual-Studio-Online/08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resources.azure.com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channel9.msdn.com/series/Fundamentals-of-Visual-Studio-Online/04" TargetMode="External"/><Relationship Id="rId17" Type="http://schemas.openxmlformats.org/officeDocument/2006/relationships/hyperlink" Target="https://www.visualstudio.com/get-started/test/load-test-your-app-vs" TargetMode="External"/><Relationship Id="rId25" Type="http://schemas.openxmlformats.org/officeDocument/2006/relationships/hyperlink" Target="http://blogs.msdn.com/b/visualstudioalm/archive/2015/10/04/automating-azure-resource-group-deployment-using-a-service-principal-in-visual-studio-online-build-release-management.asp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hannel9.msdn.com/Series/Fundamentals-of-Visual-Studio-Online/07" TargetMode="External"/><Relationship Id="rId20" Type="http://schemas.openxmlformats.org/officeDocument/2006/relationships/hyperlink" Target="https://msdn.microsoft.com/en-us/Library/vs/alm/Release/getting-started/deploy-to-azure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hannel9.msdn.com/Series/Fundamentals-of-Visual-Studio-Online/05" TargetMode="External"/><Relationship Id="rId24" Type="http://schemas.openxmlformats.org/officeDocument/2006/relationships/hyperlink" Target="https://azure.microsoft.com/en-us/blog/azure-resource-manager-2-5-for-visual-studio/" TargetMode="External"/><Relationship Id="rId5" Type="http://schemas.openxmlformats.org/officeDocument/2006/relationships/styles" Target="styles.xml"/><Relationship Id="rId15" Type="http://schemas.openxmlformats.org/officeDocument/2006/relationships/hyperlink" Target="https://channel9.msdn.com/events/Visual-Studio/Connect-event-2015/Cloud-Loading-Testing-in-Visual-Studio-Team-Service" TargetMode="External"/><Relationship Id="rId23" Type="http://schemas.openxmlformats.org/officeDocument/2006/relationships/hyperlink" Target="channel9.msdn.com/Events/FutureDecoded/Future-Decoded-2015-UK/16?ocid=SessionsInEvent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msdn.microsoft.com/en-us/library/ms252587.aspx" TargetMode="External"/><Relationship Id="rId19" Type="http://schemas.openxmlformats.org/officeDocument/2006/relationships/hyperlink" Target="https://azure.microsoft.com/en-us/blog/visual-studio-release-manager-for-azure-vms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msdn.microsoft.com/en-us/library/bb892960.aspx" TargetMode="External"/><Relationship Id="rId14" Type="http://schemas.openxmlformats.org/officeDocument/2006/relationships/hyperlink" Target="https://www.visualstudio.com/get-started/test/load-test-your-app-vs" TargetMode="External"/><Relationship Id="rId22" Type="http://schemas.openxmlformats.org/officeDocument/2006/relationships/hyperlink" Target="http://blogs.msdn.com/b/visualstudioalm/archive/2015/10/04/automating-azure-resource-group-deployment-using-a-service-principal-in-visual-studio-online-build-release-management.aspx" TargetMode="External"/><Relationship Id="rId27" Type="http://schemas.openxmlformats.org/officeDocument/2006/relationships/hyperlink" Target="https://www.visualstudio.com/en-us/get-started/insights/app-insights-asp-ne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m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7EA5B5A0AB074792A7E0FA8EA2FADD" ma:contentTypeVersion="4" ma:contentTypeDescription="Create a new document." ma:contentTypeScope="" ma:versionID="acc3ec72540b2fb7f9e8e98f74f3d76f">
  <xsd:schema xmlns:xsd="http://www.w3.org/2001/XMLSchema" xmlns:xs="http://www.w3.org/2001/XMLSchema" xmlns:p="http://schemas.microsoft.com/office/2006/metadata/properties" xmlns:ns2="887142eb-be63-4c1c-9d4e-7c9f6f0ccef6" targetNamespace="http://schemas.microsoft.com/office/2006/metadata/properties" ma:root="true" ma:fieldsID="ba66a6dbb01588fce95fae63694e3937" ns2:_="">
    <xsd:import namespace="887142eb-be63-4c1c-9d4e-7c9f6f0ccef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7142eb-be63-4c1c-9d4e-7c9f6f0ccef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7DC8BB-F917-4CC4-A61B-7E883AB518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378A9A-AF21-43E1-B972-FE36D36F62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53993A-DBF3-481C-9A72-0BEC3BC771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7142eb-be63-4c1c-9d4e-7c9f6f0cce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998</TotalTime>
  <Pages>3</Pages>
  <Words>1061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Michal Morciniec</dc:creator>
  <cp:keywords/>
  <cp:lastModifiedBy>Eumar Assis</cp:lastModifiedBy>
  <cp:revision>41</cp:revision>
  <dcterms:created xsi:type="dcterms:W3CDTF">2015-08-06T22:16:00Z</dcterms:created>
  <dcterms:modified xsi:type="dcterms:W3CDTF">2016-10-11T12:52:00Z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  <property fmtid="{D5CDD505-2E9C-101B-9397-08002B2CF9AE}" pid="3" name="ContentTypeId">
    <vt:lpwstr>0x0101006A7EA5B5A0AB074792A7E0FA8EA2FADD</vt:lpwstr>
  </property>
</Properties>
</file>